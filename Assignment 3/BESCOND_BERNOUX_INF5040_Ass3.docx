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0A7266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3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3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Pr="00AF6C7D" w:rsidRDefault="00F924DC" w:rsidP="00F75551">
      <w:pPr>
        <w:pStyle w:val="Sous-titre"/>
        <w:rPr>
          <w:lang w:val="fr-FR"/>
        </w:rPr>
      </w:pPr>
      <w:r w:rsidRPr="00AF6C7D">
        <w:rPr>
          <w:lang w:val="fr-FR"/>
        </w:rPr>
        <w:lastRenderedPageBreak/>
        <w:t>Table of contents</w:t>
      </w:r>
    </w:p>
    <w:p w:rsidR="00AF6C7D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AF6C7D">
        <w:rPr>
          <w:lang w:val="fr-FR"/>
        </w:rPr>
        <w:instrText xml:space="preserve"> TOC \o "1-3" \h \z \u </w:instrText>
      </w:r>
      <w:r>
        <w:fldChar w:fldCharType="separate"/>
      </w:r>
      <w:hyperlink w:anchor="_Toc498350902" w:history="1">
        <w:r w:rsidR="00AF6C7D" w:rsidRPr="00AF5692">
          <w:rPr>
            <w:rStyle w:val="Lienhypertexte"/>
            <w:noProof/>
            <w:lang w:val="fr-FR"/>
          </w:rPr>
          <w:t>1.</w:t>
        </w:r>
        <w:r w:rsidR="00AF6C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AF6C7D" w:rsidRPr="00AF5692">
          <w:rPr>
            <w:rStyle w:val="Lienhypertexte"/>
            <w:noProof/>
            <w:lang w:val="fr-FR"/>
          </w:rPr>
          <w:t>Blabla</w:t>
        </w:r>
        <w:r w:rsidR="00AF6C7D">
          <w:rPr>
            <w:noProof/>
            <w:webHidden/>
          </w:rPr>
          <w:tab/>
        </w:r>
        <w:r w:rsidR="00AF6C7D">
          <w:rPr>
            <w:noProof/>
            <w:webHidden/>
          </w:rPr>
          <w:fldChar w:fldCharType="begin"/>
        </w:r>
        <w:r w:rsidR="00AF6C7D">
          <w:rPr>
            <w:noProof/>
            <w:webHidden/>
          </w:rPr>
          <w:instrText xml:space="preserve"> PAGEREF _Toc498350902 \h </w:instrText>
        </w:r>
        <w:r w:rsidR="00AF6C7D">
          <w:rPr>
            <w:noProof/>
            <w:webHidden/>
          </w:rPr>
        </w:r>
        <w:r w:rsidR="00AF6C7D">
          <w:rPr>
            <w:noProof/>
            <w:webHidden/>
          </w:rPr>
          <w:fldChar w:fldCharType="separate"/>
        </w:r>
        <w:r w:rsidR="00AF6C7D">
          <w:rPr>
            <w:noProof/>
            <w:webHidden/>
          </w:rPr>
          <w:t>2</w:t>
        </w:r>
        <w:r w:rsidR="00AF6C7D">
          <w:rPr>
            <w:noProof/>
            <w:webHidden/>
          </w:rPr>
          <w:fldChar w:fldCharType="end"/>
        </w:r>
      </w:hyperlink>
    </w:p>
    <w:p w:rsidR="00AF6C7D" w:rsidRDefault="00306494" w:rsidP="000A7266">
      <w:pPr>
        <w:tabs>
          <w:tab w:val="left" w:pos="3360"/>
        </w:tabs>
        <w:rPr>
          <w:rFonts w:cs="Arial"/>
          <w:sz w:val="24"/>
          <w:lang w:val="fr-FR"/>
        </w:rPr>
      </w:pPr>
      <w:r>
        <w:rPr>
          <w:rFonts w:cs="Arial"/>
          <w:sz w:val="24"/>
        </w:rPr>
        <w:fldChar w:fldCharType="end"/>
      </w:r>
    </w:p>
    <w:p w:rsidR="00AF6C7D" w:rsidRDefault="00AF6C7D">
      <w:pPr>
        <w:rPr>
          <w:rFonts w:cs="Arial"/>
          <w:sz w:val="24"/>
          <w:lang w:val="fr-FR"/>
        </w:rPr>
      </w:pPr>
      <w:r>
        <w:rPr>
          <w:rFonts w:cs="Arial"/>
          <w:sz w:val="24"/>
          <w:lang w:val="fr-FR"/>
        </w:rPr>
        <w:br w:type="page"/>
      </w:r>
    </w:p>
    <w:p w:rsidR="00AF6C7D" w:rsidRDefault="00AF6C7D" w:rsidP="00AF6C7D">
      <w:pPr>
        <w:pStyle w:val="Titre1"/>
        <w:rPr>
          <w:lang w:val="fr-FR"/>
        </w:rPr>
      </w:pPr>
      <w:r>
        <w:rPr>
          <w:lang w:val="fr-FR"/>
        </w:rPr>
        <w:lastRenderedPageBreak/>
        <w:t>Observation</w:t>
      </w:r>
    </w:p>
    <w:p w:rsidR="00AF6C7D" w:rsidRDefault="00CE3CDB" w:rsidP="00CE3CDB">
      <w:pPr>
        <w:pStyle w:val="Titre2"/>
        <w:rPr>
          <w:lang w:val="fr-FR"/>
        </w:rPr>
      </w:pPr>
      <w:r>
        <w:rPr>
          <w:lang w:val="fr-FR"/>
        </w:rPr>
        <w:t>Star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D32259" w:rsidRDefault="00D32259" w:rsidP="00D32259">
      <w:r w:rsidRPr="00D32259">
        <w:t>The clustering information tell us about how the nodes are distributed and connected each other</w:t>
      </w:r>
      <w:r>
        <w:t xml:space="preserve">. Lower this value is, better our peer </w:t>
      </w:r>
      <w:r w:rsidR="002B45F5">
        <w:t>is</w:t>
      </w:r>
      <w:r>
        <w:t xml:space="preserve"> distributed.</w:t>
      </w:r>
    </w:p>
    <w:p w:rsidR="00C33AAD" w:rsidRDefault="00C33AAD" w:rsidP="00D32259">
      <w:r>
        <w:t xml:space="preserve">If the value is too high, the system might </w:t>
      </w:r>
      <w:r w:rsidR="002B45F5">
        <w:t>separate</w:t>
      </w:r>
      <w:r>
        <w:t xml:space="preserve"> the peer network into different part e.g. some nodes will not be able to </w:t>
      </w:r>
      <w:r w:rsidR="002B45F5">
        <w:t>communicate</w:t>
      </w:r>
      <w:r>
        <w:t xml:space="preserve"> each other.</w:t>
      </w:r>
    </w:p>
    <w:p w:rsidR="009A4C31" w:rsidRDefault="009A4C31" w:rsidP="00D32259"/>
    <w:p w:rsidR="009A4C31" w:rsidRDefault="009A4C31" w:rsidP="00D32259">
      <w:r w:rsidRPr="009A4C31">
        <w:rPr>
          <w:highlight w:val="yellow"/>
        </w:rPr>
        <w:t>PUT CHART</w:t>
      </w:r>
    </w:p>
    <w:p w:rsidR="009A4C31" w:rsidRPr="00D32259" w:rsidRDefault="009A4C31" w:rsidP="00D32259"/>
    <w:p w:rsidR="00717CB6" w:rsidRDefault="00717CB6" w:rsidP="00717CB6">
      <w:pPr>
        <w:pStyle w:val="Titre3"/>
        <w:rPr>
          <w:lang w:val="fr-FR"/>
        </w:rPr>
      </w:pPr>
      <w:r w:rsidRPr="00717CB6">
        <w:t>Average</w:t>
      </w:r>
      <w:r>
        <w:rPr>
          <w:lang w:val="fr-FR"/>
        </w:rPr>
        <w:t xml:space="preserve"> path length </w:t>
      </w:r>
    </w:p>
    <w:p w:rsidR="00717CB6" w:rsidRP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In-degree</w:t>
      </w:r>
    </w:p>
    <w:p w:rsidR="00CE3CDB" w:rsidRDefault="00CE3CDB" w:rsidP="00CE3CDB">
      <w:pPr>
        <w:pStyle w:val="Titre2"/>
        <w:rPr>
          <w:lang w:val="fr-FR"/>
        </w:rPr>
      </w:pPr>
      <w:r>
        <w:rPr>
          <w:lang w:val="fr-FR"/>
        </w:rPr>
        <w:t>Ring</w:t>
      </w:r>
    </w:p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Clustering information</w:t>
      </w:r>
    </w:p>
    <w:p w:rsidR="009A4C31" w:rsidRDefault="009A4C31" w:rsidP="009A4C31">
      <w:pPr>
        <w:pStyle w:val="Corpsdetexte"/>
        <w:rPr>
          <w:lang w:val="fr-FR"/>
        </w:rPr>
      </w:pPr>
      <w:r w:rsidRPr="009A4C31">
        <w:rPr>
          <w:highlight w:val="yellow"/>
          <w:lang w:val="fr-FR"/>
        </w:rPr>
        <w:t>PUT CHART</w:t>
      </w:r>
    </w:p>
    <w:p w:rsidR="001B342D" w:rsidRDefault="00DA668F" w:rsidP="00DA668F">
      <w:r w:rsidRPr="00DA668F">
        <w:t xml:space="preserve">First, we can see that our Basic Shuffle algorithm </w:t>
      </w:r>
      <w:r>
        <w:t xml:space="preserve">converge to the random distribution. </w:t>
      </w:r>
      <w:r w:rsidR="00DA30C6">
        <w:t>We can notice that with smaller we converge faster than a bigger cache.</w:t>
      </w:r>
      <w:r w:rsidR="00061837">
        <w:t xml:space="preserve"> </w:t>
      </w:r>
      <w:r w:rsidR="001B342D">
        <w:t>The reason might be that is easier to shuffle a small cache.</w:t>
      </w:r>
      <w:bookmarkStart w:id="2" w:name="_GoBack"/>
      <w:bookmarkEnd w:id="2"/>
    </w:p>
    <w:p w:rsidR="009A4C31" w:rsidRDefault="001B342D" w:rsidP="00DA668F">
      <w:r>
        <w:t>Besides,</w:t>
      </w:r>
      <w:r w:rsidR="00061837">
        <w:t xml:space="preserve"> with the smaller cache, we get a better clustering rate.</w:t>
      </w:r>
    </w:p>
    <w:p w:rsidR="001B342D" w:rsidRPr="00DA668F" w:rsidRDefault="001B342D" w:rsidP="00DA668F"/>
    <w:p w:rsid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Average path length</w:t>
      </w:r>
    </w:p>
    <w:p w:rsidR="00717CB6" w:rsidRPr="00717CB6" w:rsidRDefault="00717CB6" w:rsidP="00717CB6">
      <w:pPr>
        <w:pStyle w:val="Titre3"/>
        <w:rPr>
          <w:lang w:val="fr-FR"/>
        </w:rPr>
      </w:pPr>
      <w:r>
        <w:rPr>
          <w:lang w:val="fr-FR"/>
        </w:rPr>
        <w:t>In-degree</w:t>
      </w:r>
    </w:p>
    <w:p w:rsidR="00CE3CDB" w:rsidRDefault="000B2413" w:rsidP="000B2413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0B2413" w:rsidRPr="000B2413" w:rsidRDefault="000B2413" w:rsidP="000B2413">
      <w:pPr>
        <w:pStyle w:val="Corpsdetexte"/>
        <w:rPr>
          <w:lang w:val="fr-FR"/>
        </w:rPr>
      </w:pPr>
    </w:p>
    <w:p w:rsidR="00AF6C7D" w:rsidRDefault="00AF6C7D">
      <w:pPr>
        <w:rPr>
          <w:b/>
          <w:smallCaps/>
          <w:color w:val="0C2340"/>
          <w:kern w:val="32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AF6C7D" w:rsidRDefault="00AF6C7D" w:rsidP="00AF6C7D">
      <w:pPr>
        <w:rPr>
          <w:lang w:val="fr-FR"/>
        </w:rPr>
      </w:pPr>
    </w:p>
    <w:p w:rsidR="00AF6C7D" w:rsidRPr="00AF6C7D" w:rsidRDefault="00AF6C7D" w:rsidP="000A7266">
      <w:pPr>
        <w:tabs>
          <w:tab w:val="left" w:pos="3360"/>
        </w:tabs>
        <w:rPr>
          <w:lang w:val="fr-FR"/>
        </w:rPr>
        <w:sectPr w:rsidR="00AF6C7D" w:rsidRPr="00AF6C7D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Pr="00AF6C7D" w:rsidRDefault="00306494" w:rsidP="004B34B8">
      <w:pPr>
        <w:pStyle w:val="Corpsdetexte"/>
        <w:rPr>
          <w:lang w:val="fr-FR"/>
        </w:rPr>
      </w:pPr>
    </w:p>
    <w:sectPr w:rsidR="00306494" w:rsidRPr="00AF6C7D">
      <w:headerReference w:type="default" r:id="rId15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888" w:rsidRDefault="00B17888">
      <w:pPr>
        <w:pStyle w:val="TM4"/>
      </w:pPr>
      <w:r>
        <w:separator/>
      </w:r>
    </w:p>
  </w:endnote>
  <w:endnote w:type="continuationSeparator" w:id="0">
    <w:p w:rsidR="00B17888" w:rsidRDefault="00B17888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1B342D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888" w:rsidRDefault="00B17888">
      <w:pPr>
        <w:pStyle w:val="TM4"/>
      </w:pPr>
      <w:r>
        <w:separator/>
      </w:r>
    </w:p>
  </w:footnote>
  <w:footnote w:type="continuationSeparator" w:id="0">
    <w:p w:rsidR="00B17888" w:rsidRDefault="00B17888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61837"/>
    <w:rsid w:val="0007419B"/>
    <w:rsid w:val="0008512E"/>
    <w:rsid w:val="000A154C"/>
    <w:rsid w:val="000A1D3E"/>
    <w:rsid w:val="000A2802"/>
    <w:rsid w:val="000A5E43"/>
    <w:rsid w:val="000A7266"/>
    <w:rsid w:val="000B2413"/>
    <w:rsid w:val="000C32D6"/>
    <w:rsid w:val="000D549D"/>
    <w:rsid w:val="000F79C0"/>
    <w:rsid w:val="00104115"/>
    <w:rsid w:val="00104159"/>
    <w:rsid w:val="00107877"/>
    <w:rsid w:val="001164E0"/>
    <w:rsid w:val="0012531A"/>
    <w:rsid w:val="001408C6"/>
    <w:rsid w:val="00143908"/>
    <w:rsid w:val="00152836"/>
    <w:rsid w:val="001660A8"/>
    <w:rsid w:val="001B2A3A"/>
    <w:rsid w:val="001B342D"/>
    <w:rsid w:val="001B7C42"/>
    <w:rsid w:val="001C0EFA"/>
    <w:rsid w:val="001C2343"/>
    <w:rsid w:val="001D2288"/>
    <w:rsid w:val="001D4ED8"/>
    <w:rsid w:val="00211EA6"/>
    <w:rsid w:val="0021420B"/>
    <w:rsid w:val="00230813"/>
    <w:rsid w:val="0023692C"/>
    <w:rsid w:val="002621AF"/>
    <w:rsid w:val="00284203"/>
    <w:rsid w:val="00292791"/>
    <w:rsid w:val="002B45F5"/>
    <w:rsid w:val="002D070D"/>
    <w:rsid w:val="002D7229"/>
    <w:rsid w:val="00306494"/>
    <w:rsid w:val="00327521"/>
    <w:rsid w:val="003339BA"/>
    <w:rsid w:val="003405E6"/>
    <w:rsid w:val="00346A0A"/>
    <w:rsid w:val="003715BC"/>
    <w:rsid w:val="00372F16"/>
    <w:rsid w:val="003A506F"/>
    <w:rsid w:val="003D1C15"/>
    <w:rsid w:val="003F0608"/>
    <w:rsid w:val="00412B81"/>
    <w:rsid w:val="0041330C"/>
    <w:rsid w:val="004153A1"/>
    <w:rsid w:val="004212A3"/>
    <w:rsid w:val="0042733E"/>
    <w:rsid w:val="004344C8"/>
    <w:rsid w:val="00437A89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A5815"/>
    <w:rsid w:val="006B0902"/>
    <w:rsid w:val="006B27E4"/>
    <w:rsid w:val="006C0FBA"/>
    <w:rsid w:val="006C6542"/>
    <w:rsid w:val="006F2595"/>
    <w:rsid w:val="00715354"/>
    <w:rsid w:val="00717CB6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0AC2"/>
    <w:rsid w:val="00862BA8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A4C31"/>
    <w:rsid w:val="009B435D"/>
    <w:rsid w:val="009D6679"/>
    <w:rsid w:val="009F79ED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AF6C7D"/>
    <w:rsid w:val="00B17888"/>
    <w:rsid w:val="00B375DB"/>
    <w:rsid w:val="00B64779"/>
    <w:rsid w:val="00B76469"/>
    <w:rsid w:val="00B7772E"/>
    <w:rsid w:val="00B812CE"/>
    <w:rsid w:val="00BA0B0D"/>
    <w:rsid w:val="00BA0D11"/>
    <w:rsid w:val="00BA26B8"/>
    <w:rsid w:val="00BF761E"/>
    <w:rsid w:val="00C04841"/>
    <w:rsid w:val="00C04D1E"/>
    <w:rsid w:val="00C14EFF"/>
    <w:rsid w:val="00C21283"/>
    <w:rsid w:val="00C21A4B"/>
    <w:rsid w:val="00C239DE"/>
    <w:rsid w:val="00C27552"/>
    <w:rsid w:val="00C33AAD"/>
    <w:rsid w:val="00C3638F"/>
    <w:rsid w:val="00C81E37"/>
    <w:rsid w:val="00CB4A52"/>
    <w:rsid w:val="00CB6897"/>
    <w:rsid w:val="00CE3CDB"/>
    <w:rsid w:val="00CF527B"/>
    <w:rsid w:val="00D02EFE"/>
    <w:rsid w:val="00D05A95"/>
    <w:rsid w:val="00D07EE0"/>
    <w:rsid w:val="00D32259"/>
    <w:rsid w:val="00D515AF"/>
    <w:rsid w:val="00D5797C"/>
    <w:rsid w:val="00D7689A"/>
    <w:rsid w:val="00D775B3"/>
    <w:rsid w:val="00D871B5"/>
    <w:rsid w:val="00D875C0"/>
    <w:rsid w:val="00DA30C6"/>
    <w:rsid w:val="00DA5543"/>
    <w:rsid w:val="00DA668F"/>
    <w:rsid w:val="00DC088A"/>
    <w:rsid w:val="00DD36BD"/>
    <w:rsid w:val="00DE1476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526B9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37EAC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2259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  <w:style w:type="table" w:styleId="Tableausimple5">
    <w:name w:val="Plain Table 5"/>
    <w:basedOn w:val="TableauNormal"/>
    <w:uiPriority w:val="45"/>
    <w:rsid w:val="00BA26B8"/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88DA-E533-4A63-A543-9440B35C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2119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1208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124</cp:revision>
  <cp:lastPrinted>2017-11-06T14:05:00Z</cp:lastPrinted>
  <dcterms:created xsi:type="dcterms:W3CDTF">2017-10-09T20:35:00Z</dcterms:created>
  <dcterms:modified xsi:type="dcterms:W3CDTF">2017-11-13T15:22:00Z</dcterms:modified>
  <cp:category/>
</cp:coreProperties>
</file>