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877" w:rsidRPr="00107877" w:rsidRDefault="00107877" w:rsidP="00107877">
      <w:pPr>
        <w:rPr>
          <w:vanish/>
        </w:rPr>
      </w:pPr>
    </w:p>
    <w:tbl>
      <w:tblPr>
        <w:tblpPr w:leftFromText="142" w:rightFromText="142" w:vertAnchor="page" w:horzAnchor="margin" w:tblpY="6676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Default="00C21283" w:rsidP="00F85F71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éléphone"/>
                  <w:enabled/>
                  <w:calcOnExit w:val="0"/>
                  <w:textInput>
                    <w:default w:val="Alexandre Bescond"/>
                  </w:textInput>
                </w:ffData>
              </w:fldChar>
            </w:r>
            <w:bookmarkStart w:id="0" w:name="Téléphone"/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Alexandre Bescond</w:t>
            </w:r>
            <w:r>
              <w:rPr>
                <w:sz w:val="24"/>
              </w:rPr>
              <w:fldChar w:fldCharType="end"/>
            </w:r>
            <w:bookmarkEnd w:id="0"/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Master student</w:t>
            </w:r>
            <w:r>
              <w:fldChar w:fldCharType="end"/>
            </w:r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alexabes@student.matnat.uio.n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alexabes@student.matnat.uio.no</w:t>
            </w:r>
            <w:r>
              <w:fldChar w:fldCharType="end"/>
            </w:r>
          </w:p>
          <w:p w:rsidR="00F85F71" w:rsidRDefault="00F85F71" w:rsidP="00F85F71"/>
          <w:p w:rsidR="00346A0A" w:rsidRPr="008F055F" w:rsidRDefault="00346A0A" w:rsidP="00346A0A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tienne Bernoux"/>
                  </w:textInput>
                </w:ffData>
              </w:fldChar>
            </w:r>
            <w:r w:rsidRPr="008F055F"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 w:rsidRPr="008F055F">
              <w:rPr>
                <w:noProof/>
                <w:sz w:val="24"/>
              </w:rPr>
              <w:t>Etienne Bernoux</w:t>
            </w:r>
            <w:r>
              <w:rPr>
                <w:sz w:val="24"/>
              </w:rPr>
              <w:fldChar w:fldCharType="end"/>
            </w:r>
          </w:p>
          <w:p w:rsidR="00346A0A" w:rsidRPr="008F055F" w:rsidRDefault="00346A0A" w:rsidP="00346A0A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 w:rsidRPr="008F055F">
              <w:instrText xml:space="preserve"> FORMTEXT </w:instrText>
            </w:r>
            <w:r>
              <w:fldChar w:fldCharType="separate"/>
            </w:r>
            <w:r w:rsidRPr="008F055F">
              <w:rPr>
                <w:noProof/>
              </w:rPr>
              <w:t>Master student</w:t>
            </w:r>
            <w:r>
              <w:fldChar w:fldCharType="end"/>
            </w:r>
          </w:p>
          <w:p w:rsidR="00346A0A" w:rsidRPr="00346A0A" w:rsidRDefault="00346A0A" w:rsidP="00346A0A">
            <w:pPr>
              <w:rPr>
                <w:lang w:val="fr-FR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tiennb@student.matnat.uio.no"/>
                  </w:textInput>
                </w:ffData>
              </w:fldChar>
            </w:r>
            <w:r w:rsidRPr="00346A0A">
              <w:rPr>
                <w:lang w:val="fr-FR"/>
              </w:rPr>
              <w:instrText xml:space="preserve"> FORMTEXT </w:instrText>
            </w:r>
            <w:r>
              <w:fldChar w:fldCharType="separate"/>
            </w:r>
            <w:r w:rsidRPr="00346A0A">
              <w:rPr>
                <w:noProof/>
                <w:lang w:val="fr-FR"/>
              </w:rPr>
              <w:t>etiennb@student.matnat.uio.no</w:t>
            </w:r>
            <w:r>
              <w:fldChar w:fldCharType="end"/>
            </w:r>
          </w:p>
          <w:p w:rsidR="00346A0A" w:rsidRPr="00346A0A" w:rsidRDefault="00346A0A" w:rsidP="00F85F71">
            <w:pPr>
              <w:rPr>
                <w:lang w:val="fr-FR"/>
              </w:rPr>
            </w:pPr>
          </w:p>
          <w:p w:rsidR="00346A0A" w:rsidRPr="00346A0A" w:rsidRDefault="00346A0A" w:rsidP="00F85F71">
            <w:pPr>
              <w:rPr>
                <w:lang w:val="fr-FR"/>
              </w:rPr>
            </w:pPr>
          </w:p>
        </w:tc>
      </w:tr>
      <w:tr w:rsidR="00F85F71" w:rsidRPr="00346A0A" w:rsidTr="00F85F71">
        <w:trPr>
          <w:cantSplit/>
          <w:trHeight w:hRule="exact" w:val="2701"/>
        </w:trPr>
        <w:tc>
          <w:tcPr>
            <w:tcW w:w="5000" w:type="pct"/>
          </w:tcPr>
          <w:p w:rsidR="00F85F71" w:rsidRPr="00346A0A" w:rsidRDefault="00F85F71" w:rsidP="00F85F71">
            <w:pPr>
              <w:rPr>
                <w:sz w:val="24"/>
                <w:lang w:val="fr-FR"/>
              </w:rPr>
            </w:pPr>
          </w:p>
        </w:tc>
      </w:tr>
    </w:tbl>
    <w:tbl>
      <w:tblPr>
        <w:tblStyle w:val="Grilledetableauclaire"/>
        <w:tblpPr w:leftFromText="142" w:rightFromText="142" w:vertAnchor="page" w:horzAnchor="margin" w:tblpY="9376"/>
        <w:tblW w:w="51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7"/>
      </w:tblGrid>
      <w:tr w:rsidR="00F85F71" w:rsidTr="001B2A3A">
        <w:trPr>
          <w:trHeight w:hRule="exact" w:val="2694"/>
        </w:trPr>
        <w:tc>
          <w:tcPr>
            <w:tcW w:w="5000" w:type="pct"/>
          </w:tcPr>
          <w:p w:rsidR="00F85F71" w:rsidRPr="00C21283" w:rsidRDefault="00346A0A" w:rsidP="00F85F7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>
                <w:ffData>
                  <w:name w:val="Titre"/>
                  <w:enabled/>
                  <w:calcOnExit w:val="0"/>
                  <w:textInput>
                    <w:default w:val="Assigmnent 2"/>
                  </w:textInput>
                </w:ffData>
              </w:fldChar>
            </w:r>
            <w:bookmarkStart w:id="1" w:name="Titre"/>
            <w:r>
              <w:rPr>
                <w:b/>
                <w:sz w:val="32"/>
              </w:rPr>
              <w:instrText xml:space="preserve"> FORMTEXT </w:instrTex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Assigmnent 2</w:t>
            </w:r>
            <w:r>
              <w:rPr>
                <w:b/>
                <w:sz w:val="32"/>
              </w:rPr>
              <w:fldChar w:fldCharType="end"/>
            </w:r>
            <w:bookmarkEnd w:id="1"/>
          </w:p>
          <w:p w:rsidR="00F85F71" w:rsidRPr="00C21283" w:rsidRDefault="00346A0A" w:rsidP="00F85F71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F5040 - Open distributed processing"/>
                  </w:textInput>
                </w:ffData>
              </w:fldChar>
            </w:r>
            <w:r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  <w:sz w:val="24"/>
              </w:rPr>
              <w:t>INF5040 - Open distributed processing</w:t>
            </w:r>
            <w:r>
              <w:rPr>
                <w:b/>
                <w:sz w:val="24"/>
              </w:rPr>
              <w:fldChar w:fldCharType="end"/>
            </w:r>
          </w:p>
          <w:p w:rsidR="00F85F71" w:rsidRDefault="00C21283" w:rsidP="00F85F71">
            <w:pPr>
              <w:spacing w:before="12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Autumn semester 201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Autumn semester 2017</w:t>
            </w:r>
            <w:r>
              <w:fldChar w:fldCharType="end"/>
            </w:r>
          </w:p>
          <w:p w:rsidR="00F85F71" w:rsidRDefault="00F85F71" w:rsidP="00A61A2B">
            <w:pPr>
              <w:spacing w:before="120"/>
              <w:rPr>
                <w:b/>
                <w:sz w:val="22"/>
              </w:rPr>
            </w:pPr>
          </w:p>
        </w:tc>
      </w:tr>
    </w:tbl>
    <w:p w:rsidR="00306494" w:rsidRDefault="00306494">
      <w:pPr>
        <w:tabs>
          <w:tab w:val="left" w:pos="3360"/>
        </w:tabs>
        <w:sectPr w:rsidR="0030649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:rsidR="00306494" w:rsidRDefault="00F924DC" w:rsidP="00F75551">
      <w:pPr>
        <w:pStyle w:val="Sous-titre"/>
      </w:pPr>
      <w:r>
        <w:lastRenderedPageBreak/>
        <w:t>Table of contents</w:t>
      </w:r>
    </w:p>
    <w:p w:rsidR="00E47BD5" w:rsidRDefault="00306494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571948" w:history="1">
        <w:r w:rsidR="00E47BD5" w:rsidRPr="005B3DE1">
          <w:rPr>
            <w:rStyle w:val="Lienhypertexte"/>
            <w:noProof/>
          </w:rPr>
          <w:t>Introduction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_Toc495571948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2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F6248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49" w:history="1">
        <w:r w:rsidR="00E47BD5" w:rsidRPr="005B3DE1">
          <w:rPr>
            <w:rStyle w:val="Lienhypertexte"/>
            <w:noProof/>
          </w:rPr>
          <w:t>1.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Spreading the word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_Toc495571949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2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F6248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50" w:history="1">
        <w:r w:rsidR="00E47BD5" w:rsidRPr="005B3DE1">
          <w:rPr>
            <w:rStyle w:val="Lienhypertexte"/>
            <w:noProof/>
          </w:rPr>
          <w:t>2.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Tracing non-projectivity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_Toc495571950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2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F6248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51" w:history="1">
        <w:r w:rsidR="00E47BD5" w:rsidRPr="005B3DE1">
          <w:rPr>
            <w:rStyle w:val="Lienhypertexte"/>
            <w:noProof/>
          </w:rPr>
          <w:t>3.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Using parsers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_Toc495571951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3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F62486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GB"/>
        </w:rPr>
      </w:pPr>
      <w:hyperlink w:anchor="_Toc495571952" w:history="1">
        <w:r w:rsidR="00E47BD5" w:rsidRPr="005B3DE1">
          <w:rPr>
            <w:rStyle w:val="Lienhypertexte"/>
            <w:noProof/>
          </w:rPr>
          <w:t>3.1</w:t>
        </w:r>
        <w:r w:rsidR="00E47BD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Training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_Toc495571952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3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F62486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GB"/>
        </w:rPr>
      </w:pPr>
      <w:hyperlink w:anchor="_Toc495571953" w:history="1">
        <w:r w:rsidR="00E47BD5" w:rsidRPr="005B3DE1">
          <w:rPr>
            <w:rStyle w:val="Lienhypertexte"/>
            <w:noProof/>
          </w:rPr>
          <w:t>3.2</w:t>
        </w:r>
        <w:r w:rsidR="00E47BD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Evaluation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_Toc495571953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3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F62486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54" w:history="1">
        <w:r w:rsidR="00E47BD5" w:rsidRPr="005B3DE1">
          <w:rPr>
            <w:rStyle w:val="Lienhypertexte"/>
            <w:noProof/>
          </w:rPr>
          <w:t>4.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Parsing one language with another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_Toc495571954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6</w:t>
        </w:r>
        <w:r w:rsidR="00E47BD5">
          <w:rPr>
            <w:noProof/>
            <w:webHidden/>
          </w:rPr>
          <w:fldChar w:fldCharType="end"/>
        </w:r>
      </w:hyperlink>
    </w:p>
    <w:p w:rsidR="00306494" w:rsidRDefault="00306494">
      <w:pPr>
        <w:tabs>
          <w:tab w:val="left" w:pos="3360"/>
        </w:tabs>
      </w:pPr>
      <w:r>
        <w:rPr>
          <w:rFonts w:cs="Arial"/>
          <w:sz w:val="24"/>
        </w:rPr>
        <w:fldChar w:fldCharType="end"/>
      </w:r>
    </w:p>
    <w:p w:rsidR="00D07EE0" w:rsidRPr="00D07EE0" w:rsidRDefault="00D07EE0" w:rsidP="00D07EE0">
      <w:pPr>
        <w:sectPr w:rsidR="00D07EE0" w:rsidRPr="00D07EE0">
          <w:headerReference w:type="default" r:id="rId13"/>
          <w:footerReference w:type="default" r:id="rId14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:rsidR="00346A0A" w:rsidRDefault="00346A0A" w:rsidP="00346A0A">
      <w:pPr>
        <w:pStyle w:val="Titre1"/>
      </w:pPr>
      <w:r>
        <w:lastRenderedPageBreak/>
        <w:t xml:space="preserve">Ephemeral vs Persistent (Regular) </w:t>
      </w:r>
      <w:proofErr w:type="spellStart"/>
      <w:r>
        <w:t>znodes</w:t>
      </w:r>
      <w:proofErr w:type="spellEnd"/>
    </w:p>
    <w:p w:rsidR="00346A0A" w:rsidRDefault="00346A0A" w:rsidP="00346A0A">
      <w:pPr>
        <w:pStyle w:val="Titre2"/>
      </w:pPr>
      <w:r>
        <w:t xml:space="preserve">Create a </w:t>
      </w:r>
      <w:proofErr w:type="spellStart"/>
      <w:r>
        <w:t>znode</w:t>
      </w:r>
      <w:proofErr w:type="spellEnd"/>
    </w:p>
    <w:p w:rsidR="008F055F" w:rsidRDefault="008F055F" w:rsidP="008F055F">
      <w:pPr>
        <w:pStyle w:val="Titre2"/>
      </w:pPr>
      <w:r w:rsidRPr="008F055F">
        <w:t>Create another persistent node</w:t>
      </w:r>
    </w:p>
    <w:p w:rsidR="008F055F" w:rsidRPr="008F055F" w:rsidRDefault="008F055F" w:rsidP="008F055F">
      <w:pPr>
        <w:pStyle w:val="Corpsdetexte"/>
      </w:pPr>
      <w:bookmarkStart w:id="2" w:name="_GoBack"/>
      <w:bookmarkEnd w:id="2"/>
    </w:p>
    <w:p w:rsidR="00346A0A" w:rsidRPr="00346A0A" w:rsidRDefault="00346A0A" w:rsidP="00346A0A">
      <w:pPr>
        <w:pStyle w:val="Corpsdetexte"/>
      </w:pPr>
    </w:p>
    <w:p w:rsidR="004B34B8" w:rsidRDefault="004B34B8">
      <w:pPr>
        <w:pStyle w:val="Corpsdetexte"/>
      </w:pPr>
    </w:p>
    <w:p w:rsidR="00346A0A" w:rsidRPr="00C21283" w:rsidRDefault="00346A0A">
      <w:pPr>
        <w:pStyle w:val="Corpsdetexte"/>
        <w:sectPr w:rsidR="00346A0A" w:rsidRPr="00C21283">
          <w:pgSz w:w="11899" w:h="16838" w:code="9"/>
          <w:pgMar w:top="1418" w:right="1418" w:bottom="1418" w:left="1418" w:header="567" w:footer="567" w:gutter="0"/>
          <w:cols w:space="708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3"/>
      </w:tblGrid>
      <w:tr w:rsidR="00306494" w:rsidTr="004B34B8">
        <w:tc>
          <w:tcPr>
            <w:tcW w:w="9063" w:type="dxa"/>
          </w:tcPr>
          <w:p w:rsidR="00306494" w:rsidRDefault="00306494">
            <w:pPr>
              <w:pStyle w:val="Corpsdetexte"/>
              <w:jc w:val="center"/>
            </w:pPr>
          </w:p>
        </w:tc>
      </w:tr>
    </w:tbl>
    <w:p w:rsidR="00306494" w:rsidRDefault="00306494" w:rsidP="004B34B8">
      <w:pPr>
        <w:pStyle w:val="Corpsdetexte"/>
      </w:pPr>
    </w:p>
    <w:sectPr w:rsidR="00306494">
      <w:headerReference w:type="default" r:id="rId15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486" w:rsidRDefault="00F62486">
      <w:pPr>
        <w:pStyle w:val="TM4"/>
      </w:pPr>
      <w:r>
        <w:separator/>
      </w:r>
    </w:p>
  </w:endnote>
  <w:endnote w:type="continuationSeparator" w:id="0">
    <w:p w:rsidR="00F62486" w:rsidRDefault="00F62486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8F6F8E" w:rsidRDefault="008F6F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-2000885</wp:posOffset>
          </wp:positionV>
          <wp:extent cx="2171700" cy="2171700"/>
          <wp:effectExtent l="0" t="0" r="0" b="0"/>
          <wp:wrapNone/>
          <wp:docPr id="16" name="Graphiqu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io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217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0" t="0" r="6985" b="5715"/>
          <wp:wrapNone/>
          <wp:docPr id="13" name="Image 13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828"/>
      <w:gridCol w:w="1404"/>
      <w:gridCol w:w="3831"/>
    </w:tblGrid>
    <w:tr w:rsidR="008F6F8E">
      <w:tc>
        <w:tcPr>
          <w:tcW w:w="3091" w:type="dxa"/>
        </w:tcPr>
        <w:p w:rsidR="008F6F8E" w:rsidRDefault="008F6F8E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:rsidR="008F6F8E" w:rsidRDefault="008F6F8E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8F055F">
            <w:rPr>
              <w:rStyle w:val="Numrodepage"/>
              <w:noProof/>
            </w:rPr>
            <w:t>4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:rsidR="008F6F8E" w:rsidRDefault="008F6F8E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:rsidR="008F6F8E" w:rsidRDefault="008F6F8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486" w:rsidRDefault="00F62486">
      <w:pPr>
        <w:pStyle w:val="TM4"/>
      </w:pPr>
      <w:r>
        <w:separator/>
      </w:r>
    </w:p>
  </w:footnote>
  <w:footnote w:type="continuationSeparator" w:id="0">
    <w:p w:rsidR="00F62486" w:rsidRDefault="00F62486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034292A" wp14:editId="3C1BF26C">
              <wp:simplePos x="0" y="0"/>
              <wp:positionH relativeFrom="margin">
                <wp:align>right</wp:align>
              </wp:positionH>
              <wp:positionV relativeFrom="paragraph">
                <wp:posOffset>506730</wp:posOffset>
              </wp:positionV>
              <wp:extent cx="3960495" cy="3960495"/>
              <wp:effectExtent l="0" t="0" r="1905" b="1905"/>
              <wp:wrapNone/>
              <wp:docPr id="3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60495" cy="3960495"/>
                        <a:chOff x="5103" y="567"/>
                        <a:chExt cx="6237" cy="6237"/>
                      </a:xfrm>
                    </wpg:grpSpPr>
                    <wps:wsp>
                      <wps:cNvPr id="36" name="AutoShape 1"/>
                      <wps:cNvSpPr>
                        <a:spLocks noChangeArrowheads="1"/>
                      </wps:cNvSpPr>
                      <wps:spPr bwMode="auto">
                        <a:xfrm rot="10800000">
                          <a:off x="7768" y="582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A4D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AutoShape 2"/>
                      <wps:cNvSpPr>
                        <a:spLocks noChangeArrowheads="1"/>
                      </wps:cNvSpPr>
                      <wps:spPr bwMode="auto">
                        <a:xfrm>
                          <a:off x="5103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0C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AutoShape 3"/>
                      <wps:cNvSpPr>
                        <a:spLocks noChangeArrowheads="1"/>
                      </wps:cNvSpPr>
                      <wps:spPr bwMode="auto">
                        <a:xfrm rot="10800000">
                          <a:off x="8674" y="4139"/>
                          <a:ext cx="2665" cy="2665"/>
                        </a:xfrm>
                        <a:prstGeom prst="rtTriangle">
                          <a:avLst/>
                        </a:prstGeom>
                        <a:solidFill>
                          <a:srgbClr val="00B8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E9765" id="Group 5" o:spid="_x0000_s1026" style="position:absolute;margin-left:260.65pt;margin-top:39.9pt;width:311.85pt;height:311.85pt;z-index:-251654144;mso-position-horizontal:right;mso-position-horizontal-relative:margin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" o:spid="_x0000_s1027" type="#_x0000_t6" style="position:absolute;left:7768;top:582;width:3572;height:357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" fillcolor="#a4d233" stroked="f"/>
              <v:shape id="AutoShape 2" o:spid="_x0000_s1028" type="#_x0000_t6" style="position:absolute;left:5103;top:567;width:3572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" fillcolor="#0c2340" stroked="f"/>
              <v:shape id="AutoShape 3" o:spid="_x0000_s1029" type="#_x0000_t6" style="position:absolute;left:8674;top:4139;width:2665;height:26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" fillcolor="#00b8de" stroked="f"/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0" t="0" r="8890" b="0"/>
          <wp:wrapNone/>
          <wp:docPr id="12" name="Image 12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3" w15:restartNumberingAfterBreak="0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3548ED"/>
    <w:multiLevelType w:val="hybridMultilevel"/>
    <w:tmpl w:val="F26E0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6" w15:restartNumberingAfterBreak="0">
    <w:nsid w:val="2EFD5984"/>
    <w:multiLevelType w:val="multilevel"/>
    <w:tmpl w:val="2FD2FCB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4CB7D79"/>
    <w:multiLevelType w:val="hybridMultilevel"/>
    <w:tmpl w:val="463E2C64"/>
    <w:lvl w:ilvl="0" w:tplc="BF128DE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435ED"/>
    <w:multiLevelType w:val="hybridMultilevel"/>
    <w:tmpl w:val="FA066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D427B"/>
    <w:multiLevelType w:val="hybridMultilevel"/>
    <w:tmpl w:val="7152CC28"/>
    <w:lvl w:ilvl="0" w:tplc="5CBCF9B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7617918"/>
    <w:multiLevelType w:val="hybridMultilevel"/>
    <w:tmpl w:val="B89A7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7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16"/>
  </w:num>
  <w:num w:numId="3">
    <w:abstractNumId w:val="15"/>
  </w:num>
  <w:num w:numId="4">
    <w:abstractNumId w:val="29"/>
  </w:num>
  <w:num w:numId="5">
    <w:abstractNumId w:val="26"/>
  </w:num>
  <w:num w:numId="6">
    <w:abstractNumId w:val="21"/>
  </w:num>
  <w:num w:numId="7">
    <w:abstractNumId w:val="12"/>
  </w:num>
  <w:num w:numId="8">
    <w:abstractNumId w:val="10"/>
  </w:num>
  <w:num w:numId="9">
    <w:abstractNumId w:val="13"/>
  </w:num>
  <w:num w:numId="10">
    <w:abstractNumId w:val="2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3"/>
  </w:num>
  <w:num w:numId="22">
    <w:abstractNumId w:val="19"/>
  </w:num>
  <w:num w:numId="23">
    <w:abstractNumId w:val="11"/>
  </w:num>
  <w:num w:numId="24">
    <w:abstractNumId w:val="27"/>
  </w:num>
  <w:num w:numId="25">
    <w:abstractNumId w:val="25"/>
  </w:num>
  <w:num w:numId="26">
    <w:abstractNumId w:val="17"/>
  </w:num>
  <w:num w:numId="27">
    <w:abstractNumId w:val="20"/>
  </w:num>
  <w:num w:numId="28">
    <w:abstractNumId w:val="18"/>
  </w:num>
  <w:num w:numId="29">
    <w:abstractNumId w:val="2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83"/>
    <w:rsid w:val="00042FF7"/>
    <w:rsid w:val="0007419B"/>
    <w:rsid w:val="0008512E"/>
    <w:rsid w:val="000A154C"/>
    <w:rsid w:val="000A1D3E"/>
    <w:rsid w:val="000A5E43"/>
    <w:rsid w:val="000C32D6"/>
    <w:rsid w:val="000D549D"/>
    <w:rsid w:val="000F79C0"/>
    <w:rsid w:val="00104115"/>
    <w:rsid w:val="00104159"/>
    <w:rsid w:val="00107877"/>
    <w:rsid w:val="001164E0"/>
    <w:rsid w:val="001408C6"/>
    <w:rsid w:val="00143908"/>
    <w:rsid w:val="00152836"/>
    <w:rsid w:val="001660A8"/>
    <w:rsid w:val="001B2A3A"/>
    <w:rsid w:val="001B7C42"/>
    <w:rsid w:val="001C0EFA"/>
    <w:rsid w:val="001D2288"/>
    <w:rsid w:val="001D4ED8"/>
    <w:rsid w:val="0021420B"/>
    <w:rsid w:val="00230813"/>
    <w:rsid w:val="0023692C"/>
    <w:rsid w:val="002621AF"/>
    <w:rsid w:val="00284203"/>
    <w:rsid w:val="00292791"/>
    <w:rsid w:val="002D070D"/>
    <w:rsid w:val="002D7229"/>
    <w:rsid w:val="00306494"/>
    <w:rsid w:val="00327521"/>
    <w:rsid w:val="003339BA"/>
    <w:rsid w:val="003405E6"/>
    <w:rsid w:val="00346A0A"/>
    <w:rsid w:val="003715BC"/>
    <w:rsid w:val="00372F16"/>
    <w:rsid w:val="003D1C15"/>
    <w:rsid w:val="003F0608"/>
    <w:rsid w:val="00412B81"/>
    <w:rsid w:val="0041330C"/>
    <w:rsid w:val="004153A1"/>
    <w:rsid w:val="004212A3"/>
    <w:rsid w:val="0042733E"/>
    <w:rsid w:val="004344C8"/>
    <w:rsid w:val="0044656E"/>
    <w:rsid w:val="004552F4"/>
    <w:rsid w:val="004627EA"/>
    <w:rsid w:val="00462D6D"/>
    <w:rsid w:val="0047013F"/>
    <w:rsid w:val="004B0A66"/>
    <w:rsid w:val="004B1073"/>
    <w:rsid w:val="004B34B8"/>
    <w:rsid w:val="004D2068"/>
    <w:rsid w:val="00500114"/>
    <w:rsid w:val="0054382B"/>
    <w:rsid w:val="00560E22"/>
    <w:rsid w:val="00570D96"/>
    <w:rsid w:val="00580F80"/>
    <w:rsid w:val="005B5D76"/>
    <w:rsid w:val="005E24C6"/>
    <w:rsid w:val="005E2BA4"/>
    <w:rsid w:val="006000E5"/>
    <w:rsid w:val="006032D9"/>
    <w:rsid w:val="00610EB3"/>
    <w:rsid w:val="0061117C"/>
    <w:rsid w:val="0062533B"/>
    <w:rsid w:val="006400BC"/>
    <w:rsid w:val="00642231"/>
    <w:rsid w:val="00651038"/>
    <w:rsid w:val="00662DDE"/>
    <w:rsid w:val="00676374"/>
    <w:rsid w:val="006B0902"/>
    <w:rsid w:val="006B27E4"/>
    <w:rsid w:val="006C0FBA"/>
    <w:rsid w:val="006C6542"/>
    <w:rsid w:val="006F2595"/>
    <w:rsid w:val="00715354"/>
    <w:rsid w:val="0073116F"/>
    <w:rsid w:val="00733FB1"/>
    <w:rsid w:val="007501BF"/>
    <w:rsid w:val="00752933"/>
    <w:rsid w:val="00762D4C"/>
    <w:rsid w:val="00774A04"/>
    <w:rsid w:val="007840E9"/>
    <w:rsid w:val="007E1A9D"/>
    <w:rsid w:val="00832588"/>
    <w:rsid w:val="0084538F"/>
    <w:rsid w:val="00862BA8"/>
    <w:rsid w:val="008C276C"/>
    <w:rsid w:val="008D71D8"/>
    <w:rsid w:val="008F055F"/>
    <w:rsid w:val="008F086F"/>
    <w:rsid w:val="008F511C"/>
    <w:rsid w:val="008F6F8E"/>
    <w:rsid w:val="00900E76"/>
    <w:rsid w:val="00903951"/>
    <w:rsid w:val="00941CBC"/>
    <w:rsid w:val="0094592C"/>
    <w:rsid w:val="00946569"/>
    <w:rsid w:val="00963C2A"/>
    <w:rsid w:val="00992403"/>
    <w:rsid w:val="009B435D"/>
    <w:rsid w:val="009D6679"/>
    <w:rsid w:val="00A3383E"/>
    <w:rsid w:val="00A428AA"/>
    <w:rsid w:val="00A61A2B"/>
    <w:rsid w:val="00A7108A"/>
    <w:rsid w:val="00AC2226"/>
    <w:rsid w:val="00AC695A"/>
    <w:rsid w:val="00AD6F6D"/>
    <w:rsid w:val="00AE770C"/>
    <w:rsid w:val="00AF2857"/>
    <w:rsid w:val="00B375DB"/>
    <w:rsid w:val="00B64779"/>
    <w:rsid w:val="00B76469"/>
    <w:rsid w:val="00B7772E"/>
    <w:rsid w:val="00B812CE"/>
    <w:rsid w:val="00BA0B0D"/>
    <w:rsid w:val="00BA0D11"/>
    <w:rsid w:val="00BF761E"/>
    <w:rsid w:val="00C04841"/>
    <w:rsid w:val="00C04D1E"/>
    <w:rsid w:val="00C21283"/>
    <w:rsid w:val="00C21A4B"/>
    <w:rsid w:val="00C239DE"/>
    <w:rsid w:val="00C27552"/>
    <w:rsid w:val="00C3638F"/>
    <w:rsid w:val="00C81E37"/>
    <w:rsid w:val="00CB4A52"/>
    <w:rsid w:val="00CB6897"/>
    <w:rsid w:val="00CF527B"/>
    <w:rsid w:val="00D02EFE"/>
    <w:rsid w:val="00D05A95"/>
    <w:rsid w:val="00D07EE0"/>
    <w:rsid w:val="00D515AF"/>
    <w:rsid w:val="00D5797C"/>
    <w:rsid w:val="00D7689A"/>
    <w:rsid w:val="00D775B3"/>
    <w:rsid w:val="00D875C0"/>
    <w:rsid w:val="00DA5543"/>
    <w:rsid w:val="00DD36BD"/>
    <w:rsid w:val="00DF7BC7"/>
    <w:rsid w:val="00E11C8B"/>
    <w:rsid w:val="00E13523"/>
    <w:rsid w:val="00E1614D"/>
    <w:rsid w:val="00E20DB9"/>
    <w:rsid w:val="00E30FEB"/>
    <w:rsid w:val="00E45550"/>
    <w:rsid w:val="00E47BD5"/>
    <w:rsid w:val="00E71854"/>
    <w:rsid w:val="00E76242"/>
    <w:rsid w:val="00E82549"/>
    <w:rsid w:val="00EA3336"/>
    <w:rsid w:val="00EA7C51"/>
    <w:rsid w:val="00EB7914"/>
    <w:rsid w:val="00EC38D7"/>
    <w:rsid w:val="00ED09F3"/>
    <w:rsid w:val="00ED09F7"/>
    <w:rsid w:val="00ED182E"/>
    <w:rsid w:val="00F01144"/>
    <w:rsid w:val="00F15FCF"/>
    <w:rsid w:val="00F62486"/>
    <w:rsid w:val="00F63B49"/>
    <w:rsid w:val="00F75551"/>
    <w:rsid w:val="00F829EC"/>
    <w:rsid w:val="00F84BA6"/>
    <w:rsid w:val="00F85F71"/>
    <w:rsid w:val="00F86730"/>
    <w:rsid w:val="00F868F3"/>
    <w:rsid w:val="00F924DC"/>
    <w:rsid w:val="00F935C7"/>
    <w:rsid w:val="00FE297E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127402"/>
  <w15:chartTrackingRefBased/>
  <w15:docId w15:val="{B9A36C7A-1A91-419F-90B2-F3CF53AB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1144"/>
    <w:rPr>
      <w:rFonts w:ascii="Arial" w:hAnsi="Arial"/>
      <w:szCs w:val="24"/>
      <w:lang w:val="en-GB"/>
    </w:rPr>
  </w:style>
  <w:style w:type="paragraph" w:styleId="Titre1">
    <w:name w:val="heading 1"/>
    <w:basedOn w:val="Normal"/>
    <w:next w:val="Corpsdetexte"/>
    <w:link w:val="Titre1Car"/>
    <w:uiPriority w:val="9"/>
    <w:qFormat/>
    <w:rsid w:val="00C21A4B"/>
    <w:pPr>
      <w:keepNext/>
      <w:numPr>
        <w:numId w:val="2"/>
      </w:numPr>
      <w:spacing w:before="360" w:after="240"/>
      <w:outlineLvl w:val="0"/>
    </w:pPr>
    <w:rPr>
      <w:b/>
      <w:smallCaps/>
      <w:color w:val="0C2340"/>
      <w:kern w:val="32"/>
      <w:sz w:val="32"/>
      <w:szCs w:val="32"/>
    </w:rPr>
  </w:style>
  <w:style w:type="paragraph" w:styleId="Titre2">
    <w:name w:val="heading 2"/>
    <w:basedOn w:val="Normal"/>
    <w:next w:val="Corpsdetexte"/>
    <w:qFormat/>
    <w:rsid w:val="00F85F71"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color w:val="00B8DE"/>
      <w:sz w:val="28"/>
      <w:szCs w:val="28"/>
    </w:rPr>
  </w:style>
  <w:style w:type="paragraph" w:styleId="Titre3">
    <w:name w:val="heading 3"/>
    <w:basedOn w:val="Normal"/>
    <w:next w:val="Corpsdetexte"/>
    <w:qFormat/>
    <w:rsid w:val="00F85F71"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color w:val="00B8DE"/>
      <w:sz w:val="24"/>
      <w:szCs w:val="26"/>
    </w:rPr>
  </w:style>
  <w:style w:type="paragraph" w:styleId="Titre4">
    <w:name w:val="heading 4"/>
    <w:basedOn w:val="Normal"/>
    <w:next w:val="Corpsdetexte"/>
    <w:link w:val="Titre4Car"/>
    <w:uiPriority w:val="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rsid w:val="00F85F71"/>
    <w:pPr>
      <w:spacing w:after="480"/>
      <w:jc w:val="center"/>
    </w:pPr>
    <w:rPr>
      <w:rFonts w:cs="Arial"/>
      <w:b/>
      <w:color w:val="0C2340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Numrodepage">
    <w:name w:val="page number"/>
    <w:basedOn w:val="Policepardfaut"/>
  </w:style>
  <w:style w:type="paragraph" w:customStyle="1" w:styleId="lien">
    <w:name w:val="lien"/>
    <w:basedOn w:val="Normal"/>
    <w:link w:val="lienCar"/>
    <w:qFormat/>
    <w:rsid w:val="00D07EE0"/>
    <w:pPr>
      <w:tabs>
        <w:tab w:val="left" w:pos="3360"/>
      </w:tabs>
    </w:pPr>
    <w:rPr>
      <w:rFonts w:ascii="Courier New" w:hAnsi="Courier New"/>
      <w:color w:val="0070C0"/>
      <w:sz w:val="24"/>
    </w:rPr>
  </w:style>
  <w:style w:type="paragraph" w:customStyle="1" w:styleId="codeinside">
    <w:name w:val="code inside"/>
    <w:basedOn w:val="Normal"/>
    <w:link w:val="codeinsideCar"/>
    <w:qFormat/>
    <w:rsid w:val="00D07EE0"/>
    <w:rPr>
      <w:rFonts w:ascii="Courier New" w:hAnsi="Courier New"/>
    </w:rPr>
  </w:style>
  <w:style w:type="character" w:customStyle="1" w:styleId="lienCar">
    <w:name w:val="lien Car"/>
    <w:basedOn w:val="Policepardfaut"/>
    <w:link w:val="lien"/>
    <w:rsid w:val="00D07EE0"/>
    <w:rPr>
      <w:rFonts w:ascii="Courier New" w:hAnsi="Courier New"/>
      <w:color w:val="0070C0"/>
      <w:sz w:val="24"/>
      <w:szCs w:val="24"/>
    </w:rPr>
  </w:style>
  <w:style w:type="paragraph" w:customStyle="1" w:styleId="code">
    <w:name w:val="code"/>
    <w:basedOn w:val="codeinside"/>
    <w:link w:val="codeCar"/>
    <w:qFormat/>
    <w:rsid w:val="00462D6D"/>
    <w:pPr>
      <w:shd w:val="pct12" w:color="auto" w:fill="auto"/>
      <w:ind w:left="567"/>
    </w:pPr>
    <w:rPr>
      <w:color w:val="525252" w:themeColor="accent3" w:themeShade="80"/>
    </w:rPr>
  </w:style>
  <w:style w:type="character" w:customStyle="1" w:styleId="codeinsideCar">
    <w:name w:val="code inside Car"/>
    <w:basedOn w:val="Policepardfaut"/>
    <w:link w:val="codeinside"/>
    <w:rsid w:val="00D07EE0"/>
    <w:rPr>
      <w:rFonts w:ascii="Courier New" w:hAnsi="Courier New"/>
      <w:szCs w:val="24"/>
    </w:rPr>
  </w:style>
  <w:style w:type="character" w:styleId="Textedelespacerserv">
    <w:name w:val="Placeholder Text"/>
    <w:basedOn w:val="Policepardfaut"/>
    <w:uiPriority w:val="99"/>
    <w:semiHidden/>
    <w:rsid w:val="00D07EE0"/>
    <w:rPr>
      <w:color w:val="808080"/>
    </w:rPr>
  </w:style>
  <w:style w:type="character" w:customStyle="1" w:styleId="codeCar">
    <w:name w:val="code Car"/>
    <w:basedOn w:val="codeinsideCar"/>
    <w:link w:val="code"/>
    <w:rsid w:val="00462D6D"/>
    <w:rPr>
      <w:rFonts w:ascii="Courier New" w:hAnsi="Courier New"/>
      <w:color w:val="525252" w:themeColor="accent3" w:themeShade="80"/>
      <w:szCs w:val="24"/>
      <w:shd w:val="pct12" w:color="auto" w:fill="auto"/>
      <w:lang w:val="en-GB"/>
    </w:rPr>
  </w:style>
  <w:style w:type="paragraph" w:customStyle="1" w:styleId="equation">
    <w:name w:val="equation"/>
    <w:basedOn w:val="Normal"/>
    <w:link w:val="equationCar"/>
    <w:qFormat/>
    <w:rsid w:val="00D07EE0"/>
    <w:pPr>
      <w:ind w:left="1985"/>
    </w:pPr>
    <w:rPr>
      <w:rFonts w:asciiTheme="majorHAnsi" w:hAnsiTheme="majorHAnsi"/>
      <w:i/>
    </w:rPr>
  </w:style>
  <w:style w:type="paragraph" w:customStyle="1" w:styleId="equationfinale">
    <w:name w:val="equation finale"/>
    <w:basedOn w:val="equation"/>
    <w:link w:val="equationfinaleCar"/>
    <w:qFormat/>
    <w:rsid w:val="00D07EE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Pr>
      <w:rFonts w:ascii="Cambria Math" w:hAnsi="Cambria Math"/>
    </w:rPr>
  </w:style>
  <w:style w:type="character" w:customStyle="1" w:styleId="equationCar">
    <w:name w:val="equation Car"/>
    <w:basedOn w:val="Policepardfaut"/>
    <w:link w:val="equation"/>
    <w:rsid w:val="00D07EE0"/>
    <w:rPr>
      <w:rFonts w:asciiTheme="majorHAnsi" w:hAnsiTheme="majorHAnsi"/>
      <w:i/>
      <w:szCs w:val="24"/>
    </w:rPr>
  </w:style>
  <w:style w:type="character" w:customStyle="1" w:styleId="equationfinaleCar">
    <w:name w:val="equation finale Car"/>
    <w:basedOn w:val="equationCar"/>
    <w:link w:val="equationfinale"/>
    <w:rsid w:val="00D07EE0"/>
    <w:rPr>
      <w:rFonts w:ascii="Cambria Math" w:hAnsi="Cambria Math"/>
      <w:i/>
      <w:szCs w:val="24"/>
    </w:rPr>
  </w:style>
  <w:style w:type="table" w:styleId="Grilledetableauclaire">
    <w:name w:val="Grid Table Light"/>
    <w:basedOn w:val="TableauNormal"/>
    <w:uiPriority w:val="40"/>
    <w:rsid w:val="006F25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Citation">
    <w:name w:val="Quote"/>
    <w:aliases w:val="Citation IMT"/>
    <w:basedOn w:val="Normal"/>
    <w:next w:val="Normal"/>
    <w:link w:val="CitationCar"/>
    <w:uiPriority w:val="29"/>
    <w:qFormat/>
    <w:rsid w:val="005E2BA4"/>
    <w:pPr>
      <w:pBdr>
        <w:top w:val="single" w:sz="12" w:space="0" w:color="5B9BD5" w:themeColor="accent1"/>
        <w:bottom w:val="single" w:sz="12" w:space="4" w:color="5B9BD5" w:themeColor="accent1"/>
      </w:pBdr>
      <w:spacing w:line="280" w:lineRule="atLeast"/>
    </w:pPr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character" w:customStyle="1" w:styleId="CitationCar">
    <w:name w:val="Citation Car"/>
    <w:aliases w:val="Citation IMT Car"/>
    <w:basedOn w:val="Policepardfaut"/>
    <w:link w:val="Citation"/>
    <w:uiPriority w:val="29"/>
    <w:rsid w:val="005E2BA4"/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table" w:customStyle="1" w:styleId="TableauIMT">
    <w:name w:val="Tableau IMT"/>
    <w:basedOn w:val="TableauNormal"/>
    <w:uiPriority w:val="99"/>
    <w:rsid w:val="005E2BA4"/>
    <w:pPr>
      <w:jc w:val="center"/>
    </w:pPr>
    <w:rPr>
      <w:rFonts w:asciiTheme="minorHAnsi" w:eastAsiaTheme="minorHAnsi" w:hAnsiTheme="minorHAnsi" w:cstheme="minorBidi"/>
      <w:color w:val="FFFFFF" w:themeColor="background1"/>
      <w:sz w:val="22"/>
      <w:szCs w:val="22"/>
      <w:lang w:eastAsia="en-US"/>
    </w:rPr>
    <w:tblPr>
      <w:tblStyleRowBandSize w:val="1"/>
      <w:tblCellMar>
        <w:top w:w="57" w:type="dxa"/>
        <w:bottom w:w="57" w:type="dxa"/>
      </w:tblCellMar>
    </w:tblPr>
    <w:trPr>
      <w:hidden/>
    </w:trPr>
    <w:tcPr>
      <w:shd w:val="clear" w:color="auto" w:fill="F0EFEF" w:themeFill="background2" w:themeFillTint="99"/>
      <w:vAlign w:val="center"/>
    </w:tcPr>
    <w:tblStylePr w:type="firstRow">
      <w:rPr>
        <w:b/>
      </w:rPr>
      <w:tblPr/>
      <w:trPr>
        <w:hidden/>
      </w:trPr>
      <w:tcPr>
        <w:shd w:val="clear" w:color="auto" w:fill="E7E6E6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rPr>
        <w:hidden/>
      </w:trPr>
      <w:tcPr>
        <w:shd w:val="clear" w:color="auto" w:fill="5B9BD5" w:themeFill="accent1"/>
      </w:tcPr>
    </w:tblStylePr>
    <w:tblStylePr w:type="band1Horz">
      <w:tblPr/>
      <w:trPr>
        <w:hidden/>
      </w:trPr>
      <w:tcPr>
        <w:shd w:val="clear" w:color="auto" w:fill="F0EFEF" w:themeFill="background2" w:themeFillTint="99"/>
      </w:tcPr>
    </w:tblStylePr>
    <w:tblStylePr w:type="band2Horz">
      <w:tblPr/>
      <w:trPr>
        <w:hidden/>
      </w:trPr>
      <w:tcPr>
        <w:shd w:val="clear" w:color="auto" w:fill="E7E6E6" w:themeFill="background2"/>
      </w:tcPr>
    </w:tblStylePr>
    <w:tblStylePr w:type="neCell">
      <w:tblPr/>
      <w:trPr>
        <w:hidden/>
      </w:trPr>
      <w:tcPr>
        <w:shd w:val="clear" w:color="auto" w:fill="5B9BD5" w:themeFill="accent1"/>
      </w:tcPr>
    </w:tblStylePr>
  </w:style>
  <w:style w:type="paragraph" w:customStyle="1" w:styleId="Textepuce1">
    <w:name w:val="Texte puce 1"/>
    <w:basedOn w:val="Normal"/>
    <w:qFormat/>
    <w:rsid w:val="005E2BA4"/>
    <w:pPr>
      <w:numPr>
        <w:numId w:val="23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2">
    <w:name w:val="Texte puce 2"/>
    <w:basedOn w:val="Normal"/>
    <w:qFormat/>
    <w:rsid w:val="005E2BA4"/>
    <w:pPr>
      <w:numPr>
        <w:numId w:val="24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3">
    <w:name w:val="Texte puce 3"/>
    <w:basedOn w:val="Normal"/>
    <w:qFormat/>
    <w:rsid w:val="005E2BA4"/>
    <w:pPr>
      <w:numPr>
        <w:numId w:val="25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21283"/>
    <w:rPr>
      <w:rFonts w:ascii="Arial" w:hAnsi="Arial"/>
      <w:b/>
      <w:smallCaps/>
      <w:color w:val="0C2340"/>
      <w:kern w:val="32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C21283"/>
    <w:rPr>
      <w:rFonts w:ascii="Arial" w:hAnsi="Arial"/>
      <w:b/>
      <w:bCs/>
      <w:i/>
      <w:szCs w:val="28"/>
      <w:u w:val="single"/>
    </w:rPr>
  </w:style>
  <w:style w:type="paragraph" w:customStyle="1" w:styleId="Code0">
    <w:name w:val="Code"/>
    <w:basedOn w:val="Normal"/>
    <w:link w:val="CodeCar0"/>
    <w:qFormat/>
    <w:rsid w:val="00C21283"/>
    <w:pPr>
      <w:spacing w:after="160" w:line="259" w:lineRule="auto"/>
    </w:pPr>
    <w:rPr>
      <w:rFonts w:ascii="Courier New" w:eastAsiaTheme="minorHAnsi" w:hAnsi="Courier New" w:cstheme="minorBidi"/>
      <w:sz w:val="22"/>
      <w:szCs w:val="22"/>
      <w:lang w:eastAsia="en-US"/>
    </w:rPr>
  </w:style>
  <w:style w:type="character" w:customStyle="1" w:styleId="CodeCar0">
    <w:name w:val="Code Car"/>
    <w:basedOn w:val="Policepardfaut"/>
    <w:link w:val="Code0"/>
    <w:rsid w:val="00C21283"/>
    <w:rPr>
      <w:rFonts w:ascii="Courier New" w:eastAsiaTheme="minorHAnsi" w:hAnsi="Courier New" w:cstheme="minorBidi"/>
      <w:sz w:val="22"/>
      <w:szCs w:val="22"/>
      <w:lang w:val="en-GB" w:eastAsia="en-US"/>
    </w:rPr>
  </w:style>
  <w:style w:type="paragraph" w:styleId="Paragraphedeliste">
    <w:name w:val="List Paragraph"/>
    <w:basedOn w:val="Normal"/>
    <w:uiPriority w:val="34"/>
    <w:qFormat/>
    <w:rsid w:val="00104159"/>
    <w:pPr>
      <w:ind w:left="720"/>
      <w:contextualSpacing/>
    </w:pPr>
  </w:style>
  <w:style w:type="character" w:styleId="lev">
    <w:name w:val="Strong"/>
    <w:basedOn w:val="Policepardfaut"/>
    <w:qFormat/>
    <w:rsid w:val="004552F4"/>
    <w:rPr>
      <w:b/>
      <w:bCs/>
    </w:rPr>
  </w:style>
  <w:style w:type="character" w:styleId="Titredulivre">
    <w:name w:val="Book Title"/>
    <w:basedOn w:val="Policepardfaut"/>
    <w:uiPriority w:val="33"/>
    <w:qFormat/>
    <w:rsid w:val="00733FB1"/>
    <w:rPr>
      <w:b/>
      <w:bCs/>
      <w:i/>
      <w:iCs/>
      <w:spacing w:val="5"/>
    </w:rPr>
  </w:style>
  <w:style w:type="table" w:styleId="Grilledutableau">
    <w:name w:val="Table Grid"/>
    <w:basedOn w:val="TableauNormal"/>
    <w:rsid w:val="00F15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TableauGrille5Fonc-Accentuation1">
    <w:name w:val="Grid Table 5 Dark Accent 1"/>
    <w:basedOn w:val="TableauNormal"/>
    <w:uiPriority w:val="50"/>
    <w:rsid w:val="00D768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rPr>
        <w:hidden/>
      </w:trPr>
      <w:tcPr>
        <w:shd w:val="clear" w:color="auto" w:fill="BDD6EE" w:themeFill="accent1" w:themeFillTint="66"/>
      </w:tcPr>
    </w:tblStylePr>
    <w:tblStylePr w:type="band1Horz">
      <w:tblPr/>
      <w:trPr>
        <w:hidden/>
      </w:trPr>
      <w:tcPr>
        <w:shd w:val="clear" w:color="auto" w:fill="BDD6EE" w:themeFill="accent1" w:themeFillTint="66"/>
      </w:tcPr>
    </w:tblStylePr>
  </w:style>
  <w:style w:type="character" w:styleId="Lienhypertextesuivivisit">
    <w:name w:val="FollowedHyperlink"/>
    <w:basedOn w:val="Policepardfaut"/>
    <w:rsid w:val="00DF7BC7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38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\Documents\Mod&#232;les%20Office%20personnalis&#233;s\Mod&#232;le%20IMT%20v6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66BCD6-3458-443F-8968-57799CA76985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A148D-8273-4DA8-B0AA-9DB2FE7B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IMT v6.dotx</Template>
  <TotalTime>1957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Manager/>
  <Company/>
  <LinksUpToDate>false</LinksUpToDate>
  <CharactersWithSpaces>1071</CharactersWithSpaces>
  <SharedDoc>false</SharedDoc>
  <HyperlinkBase/>
  <HLinks>
    <vt:vector size="36" baseType="variant"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_Toc190693754</vt:lpwstr>
      </vt:variant>
      <vt:variant>
        <vt:i4>1966143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_Toc190693753</vt:lpwstr>
      </vt:variant>
      <vt:variant>
        <vt:i4>1966143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_Toc190693752</vt:lpwstr>
      </vt:variant>
      <vt:variant>
        <vt:i4>1966143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_Toc190693751</vt:lpwstr>
      </vt:variant>
      <vt:variant>
        <vt:i4>1966143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_Toc190693750</vt:lpwstr>
      </vt:variant>
      <vt:variant>
        <vt:i4>2031679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_Toc190693749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subject/>
  <dc:creator>Alexandre</dc:creator>
  <cp:keywords/>
  <cp:lastModifiedBy>Alexandre</cp:lastModifiedBy>
  <cp:revision>106</cp:revision>
  <cp:lastPrinted>2017-10-09T20:48:00Z</cp:lastPrinted>
  <dcterms:created xsi:type="dcterms:W3CDTF">2017-10-09T20:35:00Z</dcterms:created>
  <dcterms:modified xsi:type="dcterms:W3CDTF">2017-10-19T16:38:00Z</dcterms:modified>
  <cp:category/>
</cp:coreProperties>
</file>